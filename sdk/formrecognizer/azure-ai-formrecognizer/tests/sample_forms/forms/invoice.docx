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8394F8C" w14:textId="77777777" w:rsidTr="002B06E9">
        <w:trPr>
          <w:trHeight w:val="1256"/>
          <w:jc w:val="center"/>
        </w:trPr>
        <w:tc>
          <w:tcPr>
            <w:tcW w:w="3539" w:type="dxa"/>
            <w:hideMark/>
          </w:tcPr>
          <w:p w14:paraId="1AEFA058" w14:textId="0321B6E4" w:rsidR="00A340F2" w:rsidRPr="00064E3E" w:rsidRDefault="005A49AA" w:rsidP="00064E3E">
            <w:pPr>
              <w:pStyle w:val="Title"/>
            </w:pPr>
            <w:r>
              <w:t>Contoso</w:t>
            </w:r>
          </w:p>
        </w:tc>
        <w:tc>
          <w:tcPr>
            <w:tcW w:w="3539" w:type="dxa"/>
          </w:tcPr>
          <w:p w14:paraId="75E716A0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3D5BDCFB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5F3DCC78" wp14:editId="60DA0968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4FB755F8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19AD507B" w14:textId="77777777" w:rsidR="00A340F2" w:rsidRPr="00064E3E" w:rsidRDefault="0027639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255CCB98C57045A4AAA7BE0F2AC093AE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28F52F04" w14:textId="41A23BD8" w:rsidR="00A340F2" w:rsidRPr="00064E3E" w:rsidRDefault="00004204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March 13th</w:t>
            </w:r>
          </w:p>
        </w:tc>
        <w:tc>
          <w:tcPr>
            <w:tcW w:w="3539" w:type="dxa"/>
            <w:hideMark/>
          </w:tcPr>
          <w:p w14:paraId="611965FF" w14:textId="77777777" w:rsidR="00A340F2" w:rsidRPr="00064E3E" w:rsidRDefault="00276394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9C818761F45D4DEE93CA46313705F06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266AD4A9" w14:textId="053221EC" w:rsidR="00A340F2" w:rsidRPr="00064E3E" w:rsidRDefault="005A49AA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10000102</w:t>
            </w:r>
          </w:p>
        </w:tc>
        <w:tc>
          <w:tcPr>
            <w:tcW w:w="3539" w:type="dxa"/>
            <w:hideMark/>
          </w:tcPr>
          <w:p w14:paraId="6B6D15E2" w14:textId="77777777" w:rsidR="00A340F2" w:rsidRPr="00064E3E" w:rsidRDefault="0027639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7A48072FECAD4EE6809365066B2E4B7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52ED6BAC" w14:textId="387235DB" w:rsidR="00A340F2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 Redmond Way</w:t>
            </w:r>
          </w:p>
          <w:p w14:paraId="794886F7" w14:textId="7F9A8A0A" w:rsidR="00CF2287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Redmond, WA 99243</w:t>
            </w:r>
          </w:p>
          <w:p w14:paraId="6E6E97A1" w14:textId="216CF9EE" w:rsidR="00A340F2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888-888-8888</w:t>
            </w:r>
          </w:p>
          <w:p w14:paraId="23BBFCE4" w14:textId="2D01BCA5" w:rsidR="00A340F2" w:rsidRPr="00064E3E" w:rsidRDefault="00A340F2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7DE184FA" w14:textId="03905D48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0A71809D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4769DB58" w14:textId="77777777" w:rsidR="00A340F2" w:rsidRPr="00064E3E" w:rsidRDefault="0027639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DAE50ED8AFF44547A16B418D50B12EC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310870D" w14:textId="6D59251B" w:rsidR="00A340F2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Corp</w:t>
            </w:r>
          </w:p>
          <w:p w14:paraId="6C19CD85" w14:textId="576DBF59" w:rsidR="00A340F2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123 456</w:t>
            </w:r>
            <w:r w:rsidRPr="005A49AA">
              <w:rPr>
                <w:rFonts w:cstheme="minorHAnsi"/>
                <w:color w:val="000000" w:themeColor="text1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St, Redmond, WA</w:t>
            </w:r>
          </w:p>
          <w:p w14:paraId="2852AC80" w14:textId="20CEDB1E" w:rsidR="005A49AA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98052</w:t>
            </w:r>
          </w:p>
          <w:p w14:paraId="35D8AF97" w14:textId="276B6A8C" w:rsidR="00A340F2" w:rsidRPr="00064E3E" w:rsidRDefault="005A49AA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888-888-8888</w:t>
            </w:r>
          </w:p>
          <w:p w14:paraId="54D4F63E" w14:textId="79A14671" w:rsidR="00A340F2" w:rsidRDefault="00A340F2" w:rsidP="002F5404">
            <w:pPr>
              <w:rPr>
                <w:sz w:val="24"/>
                <w:szCs w:val="24"/>
              </w:rPr>
            </w:pPr>
          </w:p>
        </w:tc>
        <w:tc>
          <w:tcPr>
            <w:tcW w:w="3539" w:type="dxa"/>
          </w:tcPr>
          <w:p w14:paraId="08F77FD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9EF3FDB" w14:textId="77777777" w:rsidR="00A340F2" w:rsidRDefault="00A340F2" w:rsidP="002F5404">
            <w:pPr>
              <w:jc w:val="center"/>
            </w:pPr>
          </w:p>
        </w:tc>
      </w:tr>
    </w:tbl>
    <w:p w14:paraId="3F5FC886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40B0B3C9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589C8D14" w14:textId="77777777" w:rsidR="00A340F2" w:rsidRDefault="0027639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6BA1B7CD5B724A23A6A5D2389F5AD184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08DD0E49" w14:textId="77777777" w:rsidR="00A340F2" w:rsidRDefault="0027639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4C2C33D9DC5B48D8821A9606F459CE7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3C56C87DE13547E6AF0B782BB2CAC2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2379CE14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12E39AA7" w14:textId="77777777" w:rsidR="00A340F2" w:rsidRDefault="0027639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95C5099E6B1A41BEA0308187219871BB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3E3B27B7" w14:textId="77777777" w:rsidTr="00B727BE">
        <w:trPr>
          <w:trHeight w:hRule="exact" w:val="403"/>
        </w:trPr>
        <w:tc>
          <w:tcPr>
            <w:tcW w:w="2092" w:type="dxa"/>
          </w:tcPr>
          <w:p w14:paraId="55EE0BEC" w14:textId="4F193284" w:rsidR="00A340F2" w:rsidRDefault="005A49AA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Anne</w:t>
            </w:r>
          </w:p>
        </w:tc>
        <w:tc>
          <w:tcPr>
            <w:tcW w:w="2313" w:type="dxa"/>
          </w:tcPr>
          <w:p w14:paraId="284C37C6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9EB940933B0148FDB3E362636435D2C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0F047502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39098B8B" w14:textId="7452C66B" w:rsidR="00A340F2" w:rsidRDefault="005A49AA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8/30</w:t>
            </w:r>
            <w:r w:rsidR="00004204">
              <w:rPr>
                <w:rFonts w:ascii="Microsoft Sans Serif" w:hAnsi="Microsoft Sans Serif" w:cs="Microsoft Sans Serif"/>
              </w:rPr>
              <w:t>/2021</w:t>
            </w:r>
          </w:p>
        </w:tc>
      </w:tr>
    </w:tbl>
    <w:p w14:paraId="7E6F779C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61A2AA77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154C9D9A" w14:textId="77777777" w:rsidR="00A340F2" w:rsidRDefault="00276394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4F77B980E2034016A728CEEEADEF6931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3E10BB9362E84700894170624DD1317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3746CF3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E8F1571244BF40658FFEA54E35B2F4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328892F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52A7E2D7695144AC8E4542BE222F4D4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3C7B4F6C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387274F7" w14:textId="77777777" w:rsidR="000E7C40" w:rsidRDefault="000E7C40"/>
    <w:p w14:paraId="19FE0A7D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1"/>
        <w:gridCol w:w="3615"/>
        <w:gridCol w:w="2304"/>
        <w:gridCol w:w="2195"/>
      </w:tblGrid>
      <w:tr w:rsidR="00EB63A0" w14:paraId="416FBB2F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2052" w14:textId="3A77A144" w:rsidR="00EB63A0" w:rsidRDefault="00276394" w:rsidP="00EB63A0">
            <w:pPr>
              <w:pStyle w:val="Normalright"/>
            </w:pPr>
            <w:sdt>
              <w:sdtPr>
                <w:alias w:val="Enter product:"/>
                <w:tag w:val="Enter product:"/>
                <w:id w:val="-926576106"/>
                <w:placeholder>
                  <w:docPart w:val="7180B669B9CA42429332ECA7EBD2780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t>Product</w:t>
                </w:r>
              </w:sdtContent>
            </w:sdt>
            <w:r w:rsidR="005A49AA">
              <w:t>1</w:t>
            </w:r>
          </w:p>
        </w:tc>
        <w:sdt>
          <w:sdtPr>
            <w:alias w:val="Enter product description:"/>
            <w:tag w:val="Enter product description:"/>
            <w:id w:val="-271399772"/>
            <w:placeholder>
              <w:docPart w:val="B4CE09CD5F604FCBB0EFDEC2DB20C1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15CB80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94" w14:textId="14AE92EA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DFE06AF6915D4ADB8CD5F4CAE2E294B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71CE" w14:textId="61D8E220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5A1DFF9CDCF6421AB9228BCE1A02EE4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5.00</w:t>
            </w:r>
          </w:p>
        </w:tc>
      </w:tr>
      <w:tr w:rsidR="00EB63A0" w14:paraId="25F0D528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CE19F" w14:textId="1A72830D" w:rsidR="00EB63A0" w:rsidRDefault="00276394" w:rsidP="00EB63A0">
            <w:pPr>
              <w:pStyle w:val="Normalright"/>
            </w:pPr>
            <w:sdt>
              <w:sdtPr>
                <w:alias w:val="Enter product:"/>
                <w:tag w:val="Enter product:"/>
                <w:id w:val="-1516921254"/>
                <w:placeholder>
                  <w:docPart w:val="F58D3C6E30D142A6A98CBC9E009D5BC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t>Product</w:t>
                </w:r>
              </w:sdtContent>
            </w:sdt>
            <w:r w:rsidR="005A49AA">
              <w:t>2</w:t>
            </w:r>
          </w:p>
        </w:tc>
        <w:sdt>
          <w:sdtPr>
            <w:alias w:val="Enter product description:"/>
            <w:tag w:val="Enter product description:"/>
            <w:id w:val="-2142264931"/>
            <w:placeholder>
              <w:docPart w:val="185AF986B6774118902665DBECCD33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189203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63AB" w14:textId="088D9B17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75D89227464F46A2B5D850744568C931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6426" w14:textId="63009142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C9F247D53B0B418B98A0102DDA8CEE8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8.00</w:t>
            </w:r>
          </w:p>
        </w:tc>
      </w:tr>
      <w:tr w:rsidR="00EB63A0" w14:paraId="30D195DC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E20B9" w14:textId="361A38EE" w:rsidR="00EB63A0" w:rsidRDefault="00276394" w:rsidP="00EB63A0">
            <w:pPr>
              <w:pStyle w:val="Normalright"/>
            </w:pPr>
            <w:sdt>
              <w:sdtPr>
                <w:alias w:val="Enter product:"/>
                <w:tag w:val="Enter product:"/>
                <w:id w:val="-1806759184"/>
                <w:placeholder>
                  <w:docPart w:val="92B8E6F92E2B4822AA0D4025D7CCE51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t>Product</w:t>
                </w:r>
              </w:sdtContent>
            </w:sdt>
            <w:r w:rsidR="005A49AA">
              <w:t>3</w:t>
            </w:r>
          </w:p>
        </w:tc>
        <w:sdt>
          <w:sdtPr>
            <w:alias w:val="Enter product description:"/>
            <w:tag w:val="Enter product description:"/>
            <w:id w:val="1688170736"/>
            <w:placeholder>
              <w:docPart w:val="CC4FA39C159D4271A68ABA10948AF67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AA0DB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A570" w14:textId="4D847CCA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96DA9A07622E47FDB22C6418FE36E49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7FBF" w14:textId="1D1C8BB3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E1581401A02D4E4C96B7D6A7C7974E18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29.00</w:t>
            </w:r>
          </w:p>
        </w:tc>
      </w:tr>
      <w:tr w:rsidR="00EB63A0" w14:paraId="5D9ED799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D9BB" w14:textId="2706C693" w:rsidR="00EB63A0" w:rsidRDefault="00276394" w:rsidP="00EB63A0">
            <w:pPr>
              <w:pStyle w:val="Normalright"/>
            </w:pPr>
            <w:sdt>
              <w:sdtPr>
                <w:alias w:val="Enter product:"/>
                <w:tag w:val="Enter product:"/>
                <w:id w:val="-1517991938"/>
                <w:placeholder>
                  <w:docPart w:val="81077A0E8FA04B3FAB6A3F86A6C3528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t>Product</w:t>
                </w:r>
              </w:sdtContent>
            </w:sdt>
            <w:r w:rsidR="005A49AA">
              <w:t>4</w:t>
            </w:r>
          </w:p>
        </w:tc>
        <w:sdt>
          <w:sdtPr>
            <w:alias w:val="Enter product description:"/>
            <w:tag w:val="Enter product description:"/>
            <w:id w:val="-1425107756"/>
            <w:placeholder>
              <w:docPart w:val="7DA8209C89164CA99739D30AEF0676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A3DFB4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F77F" w14:textId="7959788E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6B034F4B30B34DEB9ACB80D8BDC9387E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ADC3" w14:textId="0C25814C" w:rsidR="00EB63A0" w:rsidRDefault="00276394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49319D4EA9CA4E93943EB7027CEC8D7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</w:tr>
      <w:tr w:rsidR="005A49AA" w14:paraId="76B84D51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2BF6E" w14:textId="0F84415E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853803927"/>
                <w:placeholder>
                  <w:docPart w:val="AA64230A911D476498566F634248CBFA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5</w:t>
            </w:r>
          </w:p>
        </w:tc>
        <w:sdt>
          <w:sdtPr>
            <w:alias w:val="Enter product description:"/>
            <w:tag w:val="Enter product description:"/>
            <w:id w:val="-1023551220"/>
            <w:placeholder>
              <w:docPart w:val="57A448D785FE49EA95872FBFFEE4D7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06A638" w14:textId="047DDF64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8238" w14:textId="736CC2B2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002784441"/>
                <w:placeholder>
                  <w:docPart w:val="11D0A82FBF734913A04AE03ADD998C09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69F2" w14:textId="2EAD2B06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547228744"/>
                <w:placeholder>
                  <w:docPart w:val="0C118778008D426EB034600E2CB4BBB4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</w:tr>
      <w:tr w:rsidR="005A49AA" w14:paraId="0784A83E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A7C4" w14:textId="42611914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2063518676"/>
                <w:placeholder>
                  <w:docPart w:val="9975A395390841458094BF28E7BCAC4F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6</w:t>
            </w:r>
          </w:p>
        </w:tc>
        <w:sdt>
          <w:sdtPr>
            <w:alias w:val="Enter product description:"/>
            <w:tag w:val="Enter product description:"/>
            <w:id w:val="-23095761"/>
            <w:placeholder>
              <w:docPart w:val="44BADC2810524A0FB10846C32F3DEE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64EA1D" w14:textId="1426DFCC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2131" w14:textId="176AD984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851297861"/>
                <w:placeholder>
                  <w:docPart w:val="DC5E82F4494D4DF99C48706B40F7D445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39A8" w14:textId="45A19B40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694681270"/>
                <w:placeholder>
                  <w:docPart w:val="42B35AA739544991BFA9C96D31FD33E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</w:tr>
      <w:tr w:rsidR="005A49AA" w14:paraId="175C3402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CF8" w14:textId="3DA38007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426113236"/>
                <w:placeholder>
                  <w:docPart w:val="35553DDD77694D23BFCA9C91B6BAAAB1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7</w:t>
            </w:r>
          </w:p>
        </w:tc>
        <w:sdt>
          <w:sdtPr>
            <w:alias w:val="Enter product description:"/>
            <w:tag w:val="Enter product description:"/>
            <w:id w:val="1709455356"/>
            <w:placeholder>
              <w:docPart w:val="7FD1C62F96134876AD4B11692F0266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80CE88F" w14:textId="0772C203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6DD9" w14:textId="7AE32EAE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98845176"/>
                <w:placeholder>
                  <w:docPart w:val="7D8D0405575B457B90B2385B0162EC77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E4A5" w14:textId="0C3F7433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690750262"/>
                <w:placeholder>
                  <w:docPart w:val="E302A78AC8C7428C86764A0094358DDB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</w:tr>
      <w:tr w:rsidR="005A49AA" w14:paraId="7D2AD4D2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50D0" w14:textId="16C49676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1512877681"/>
                <w:placeholder>
                  <w:docPart w:val="23C5A1B5D4B748FE9801436F506931AC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8</w:t>
            </w:r>
          </w:p>
        </w:tc>
        <w:sdt>
          <w:sdtPr>
            <w:alias w:val="Enter product description:"/>
            <w:tag w:val="Enter product description:"/>
            <w:id w:val="-1892184750"/>
            <w:placeholder>
              <w:docPart w:val="868A8959682C4640AE01187589D75A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A11000D" w14:textId="63759D5D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A6F3" w14:textId="7872C9FB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437495543"/>
                <w:placeholder>
                  <w:docPart w:val="7A13F38F807041048DB584F2954CF887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82E8" w14:textId="7F8E9718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318658637"/>
                <w:placeholder>
                  <w:docPart w:val="0182A4E1E14640CBBE36A4CD4423978A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4.00</w:t>
            </w:r>
          </w:p>
        </w:tc>
      </w:tr>
      <w:tr w:rsidR="005A49AA" w14:paraId="6B5E38E5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581D" w14:textId="67DDDE13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60638966"/>
                <w:placeholder>
                  <w:docPart w:val="65CC1B8B9B9741458FF11D7F4C573DD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9</w:t>
            </w:r>
          </w:p>
        </w:tc>
        <w:sdt>
          <w:sdtPr>
            <w:alias w:val="Enter product description:"/>
            <w:tag w:val="Enter product description:"/>
            <w:id w:val="194744534"/>
            <w:placeholder>
              <w:docPart w:val="AC124766C088413781000430F05C4F4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B34B6C" w14:textId="2F12F734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1D84" w14:textId="6677B717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236478282"/>
                <w:placeholder>
                  <w:docPart w:val="FF5DDE6915F545309B407D12F8419973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1C08" w14:textId="5AB17B5B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499620290"/>
                <w:placeholder>
                  <w:docPart w:val="3709DAF9C9644DE7802BAA2E1F842F38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</w:tr>
      <w:tr w:rsidR="005A49AA" w14:paraId="5AFE0AE3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47A5" w14:textId="6C90F63E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1952010599"/>
                <w:placeholder>
                  <w:docPart w:val="C504017B899C4BF783699E0D96F782E0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10</w:t>
            </w:r>
          </w:p>
        </w:tc>
        <w:sdt>
          <w:sdtPr>
            <w:alias w:val="Enter product description:"/>
            <w:tag w:val="Enter product description:"/>
            <w:id w:val="1983422138"/>
            <w:placeholder>
              <w:docPart w:val="32EB6BB5503F498BB2326F94A07222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864335" w14:textId="6E84BCF1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1FEB" w14:textId="43C6B948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2027548956"/>
                <w:placeholder>
                  <w:docPart w:val="02452B4CE9CF46098D4EE7AA68C97B11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6825" w14:textId="52F86AD3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498070015"/>
                <w:placeholder>
                  <w:docPart w:val="ADF667C761D743D0B2612CD27C65EDDE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6.00</w:t>
            </w:r>
          </w:p>
        </w:tc>
      </w:tr>
      <w:tr w:rsidR="005A49AA" w14:paraId="546C17A3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F188" w14:textId="5C3D7243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754558308"/>
                <w:placeholder>
                  <w:docPart w:val="804A675AEEB2451CAD6764F1E06C741E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11</w:t>
            </w:r>
          </w:p>
        </w:tc>
        <w:sdt>
          <w:sdtPr>
            <w:alias w:val="Enter product description:"/>
            <w:tag w:val="Enter product description:"/>
            <w:id w:val="1600368339"/>
            <w:placeholder>
              <w:docPart w:val="AD8BF900CC104C2192BA057297CE29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444F43A" w14:textId="6D7E2DB9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3ECC" w14:textId="01E76669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419445357"/>
                <w:placeholder>
                  <w:docPart w:val="D396F37250CC4B1EADDE26E733B69DB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D6E6" w14:textId="344234D1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801496276"/>
                <w:placeholder>
                  <w:docPart w:val="32D3A7CC8DC24882AA8DDBD2FAD5EAD1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</w:tr>
      <w:tr w:rsidR="005A49AA" w14:paraId="35CA5902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2B08" w14:textId="3C66D007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306402891"/>
                <w:placeholder>
                  <w:docPart w:val="7B3E27603C1249769C454A0E6828F5D3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12</w:t>
            </w:r>
          </w:p>
        </w:tc>
        <w:sdt>
          <w:sdtPr>
            <w:alias w:val="Enter product description:"/>
            <w:tag w:val="Enter product description:"/>
            <w:id w:val="-695921521"/>
            <w:placeholder>
              <w:docPart w:val="B5B6179C146849A0B541CE5F26203E6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99CA9B9" w14:textId="1CC0CC13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F38C" w14:textId="54DD3E5A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337160230"/>
                <w:placeholder>
                  <w:docPart w:val="0088AEA189A64BEF8992CCFB5221095E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3DCA" w14:textId="41C45942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934977277"/>
                <w:placeholder>
                  <w:docPart w:val="DB9ED9E0F6B94ED3A8A8544E79E5150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</w:tr>
      <w:tr w:rsidR="005A49AA" w14:paraId="3ACB27D7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A798" w14:textId="4F476320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1079057365"/>
                <w:placeholder>
                  <w:docPart w:val="14A2768B3E4C48619C06FC419DD3219B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13</w:t>
            </w:r>
          </w:p>
        </w:tc>
        <w:sdt>
          <w:sdtPr>
            <w:alias w:val="Enter product description:"/>
            <w:tag w:val="Enter product description:"/>
            <w:id w:val="-1386864186"/>
            <w:placeholder>
              <w:docPart w:val="8FECEF6817394493A676211D23C0B18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D25AD2" w14:textId="0CDAC525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F3A6" w14:textId="5FEA4373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776627857"/>
                <w:placeholder>
                  <w:docPart w:val="4854735259D44C9CAE78D4C74638829A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D41C" w14:textId="262F9D30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263717248"/>
                <w:placeholder>
                  <w:docPart w:val="B6E4EA86E5D043BEA246477AA20D6C8C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4.00</w:t>
            </w:r>
          </w:p>
        </w:tc>
      </w:tr>
      <w:tr w:rsidR="005A49AA" w14:paraId="6F83BA62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8A5F6" w14:textId="12389768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1603599517"/>
                <w:placeholder>
                  <w:docPart w:val="AEC7F10F1E4442908E37B5BF0EF7C51B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14</w:t>
            </w:r>
          </w:p>
        </w:tc>
        <w:sdt>
          <w:sdtPr>
            <w:alias w:val="Enter product description:"/>
            <w:tag w:val="Enter product description:"/>
            <w:id w:val="2073776838"/>
            <w:placeholder>
              <w:docPart w:val="213FA58647D44823934674A8554DD6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B03A176" w14:textId="6C9E8FED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61691" w14:textId="2D921EDC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755566922"/>
                <w:placeholder>
                  <w:docPart w:val="1F94DE4BE163403CB534EC331D28C0E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14.50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8554" w14:textId="7F9BB5A5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067691273"/>
                <w:placeholder>
                  <w:docPart w:val="14CB7C6918C247968DD07C0E0486261E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29.00</w:t>
            </w:r>
          </w:p>
        </w:tc>
      </w:tr>
      <w:tr w:rsidR="005A49AA" w14:paraId="05AFF34F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AE21" w14:textId="6B279964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91860555"/>
                <w:placeholder>
                  <w:docPart w:val="971C8078972A4173B986D7504904CE86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15</w:t>
            </w:r>
          </w:p>
        </w:tc>
        <w:sdt>
          <w:sdtPr>
            <w:alias w:val="Enter product description:"/>
            <w:tag w:val="Enter product description:"/>
            <w:id w:val="-468436940"/>
            <w:placeholder>
              <w:docPart w:val="872B79F4A4D341F3A7E12AFC2080AD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4CBFB62" w14:textId="0896760D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BED0" w14:textId="66BB9FB0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343225811"/>
                <w:placeholder>
                  <w:docPart w:val="A4F4E3840591419CBA49B52C059C10E7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EDBC" w14:textId="401F7104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816368790"/>
                <w:placeholder>
                  <w:docPart w:val="883DCB1443144EC8A2F16D6F02AEF7A4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</w:tr>
      <w:tr w:rsidR="005A49AA" w14:paraId="1F6F897D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6262" w14:textId="49790908" w:rsidR="005A49AA" w:rsidRDefault="00276394" w:rsidP="005A49AA">
            <w:pPr>
              <w:pStyle w:val="Normalright"/>
            </w:pPr>
            <w:sdt>
              <w:sdtPr>
                <w:alias w:val="Enter product:"/>
                <w:tag w:val="Enter product:"/>
                <w:id w:val="-1586212152"/>
                <w:placeholder>
                  <w:docPart w:val="ABD309F8189D434E8596B114BC841205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t>Product</w:t>
                </w:r>
              </w:sdtContent>
            </w:sdt>
            <w:r w:rsidR="005A49AA">
              <w:t>16</w:t>
            </w:r>
          </w:p>
        </w:tc>
        <w:sdt>
          <w:sdtPr>
            <w:alias w:val="Enter product description:"/>
            <w:tag w:val="Enter product description:"/>
            <w:id w:val="373051731"/>
            <w:placeholder>
              <w:docPart w:val="4704707934CF4C8B84C71499828DA8D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4F5FBE0" w14:textId="22292F69" w:rsidR="005A49AA" w:rsidRDefault="005A49AA" w:rsidP="005A49AA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BC02" w14:textId="62B828A4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107021853"/>
                <w:placeholder>
                  <w:docPart w:val="BE510115E3B44BD6827BBB7CD1F376D8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677B" w14:textId="0E3FD4EE" w:rsidR="005A49AA" w:rsidRDefault="00276394" w:rsidP="005A49AA">
            <w:pPr>
              <w:pStyle w:val="Normalright"/>
              <w:rPr>
                <w:lang w:eastAsia="ja-JP"/>
              </w:rPr>
            </w:pPr>
            <w:sdt>
              <w:sdtPr>
                <w:rPr>
                  <w:lang w:eastAsia="ja-JP"/>
                </w:rPr>
                <w:alias w:val="$:"/>
                <w:tag w:val="$:"/>
                <w:id w:val="-1190054677"/>
                <w:placeholder>
                  <w:docPart w:val="E45365F7BAEC4C1A8360061CF741CD67"/>
                </w:placeholder>
                <w:temporary/>
                <w:showingPlcHdr/>
                <w15:appearance w15:val="hidden"/>
              </w:sdtPr>
              <w:sdtEndPr/>
              <w:sdtContent>
                <w:r w:rsidR="005A49AA">
                  <w:rPr>
                    <w:lang w:eastAsia="ja-JP"/>
                  </w:rPr>
                  <w:t>$</w:t>
                </w:r>
              </w:sdtContent>
            </w:sdt>
            <w:r w:rsidR="005A49AA">
              <w:rPr>
                <w:lang w:eastAsia="ja-JP"/>
              </w:rPr>
              <w:t>1.00</w:t>
            </w:r>
          </w:p>
        </w:tc>
      </w:tr>
      <w:tr w:rsidR="005A49AA" w14:paraId="3AD423CF" w14:textId="77777777" w:rsidTr="0070026E">
        <w:trPr>
          <w:trHeight w:hRule="exact" w:val="490"/>
        </w:trPr>
        <w:tc>
          <w:tcPr>
            <w:tcW w:w="2413" w:type="dxa"/>
            <w:tcBorders>
              <w:top w:val="single" w:sz="4" w:space="0" w:color="auto"/>
            </w:tcBorders>
          </w:tcPr>
          <w:p w14:paraId="1E34B965" w14:textId="77777777" w:rsidR="005A49AA" w:rsidRDefault="005A49AA" w:rsidP="005A49AA">
            <w:pPr>
              <w:pStyle w:val="Normalright"/>
            </w:pPr>
          </w:p>
        </w:tc>
        <w:tc>
          <w:tcPr>
            <w:tcW w:w="3619" w:type="dxa"/>
            <w:tcBorders>
              <w:top w:val="single" w:sz="4" w:space="0" w:color="auto"/>
            </w:tcBorders>
          </w:tcPr>
          <w:p w14:paraId="67B91FFF" w14:textId="77777777" w:rsidR="005A49AA" w:rsidRDefault="005A49AA" w:rsidP="005A49AA">
            <w:pPr>
              <w:pStyle w:val="Normalright"/>
            </w:pPr>
          </w:p>
        </w:tc>
        <w:tc>
          <w:tcPr>
            <w:tcW w:w="2306" w:type="dxa"/>
            <w:tcBorders>
              <w:top w:val="single" w:sz="4" w:space="0" w:color="auto"/>
            </w:tcBorders>
          </w:tcPr>
          <w:p w14:paraId="440D5E57" w14:textId="77777777" w:rsidR="005A49AA" w:rsidRDefault="005A49AA" w:rsidP="005A49AA">
            <w:pPr>
              <w:pStyle w:val="Normalright"/>
              <w:rPr>
                <w:lang w:eastAsia="ja-JP"/>
              </w:rPr>
            </w:pP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4FE90E3D" w14:textId="77777777" w:rsidR="005A49AA" w:rsidRDefault="005A49AA" w:rsidP="005A49AA">
            <w:pPr>
              <w:pStyle w:val="Normalright"/>
              <w:rPr>
                <w:lang w:eastAsia="ja-JP"/>
              </w:rPr>
            </w:pP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46EDCFA8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31C1E68B" w14:textId="77777777" w:rsidR="00A340F2" w:rsidRDefault="00276394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B92D562B3A34F14A350B037A7963598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6B633CA" w14:textId="7E7A450D" w:rsidR="00A340F2" w:rsidRDefault="00D0679F" w:rsidP="002F5404">
            <w:pPr>
              <w:jc w:val="right"/>
            </w:pPr>
            <w:r>
              <w:t>$124.00</w:t>
            </w:r>
          </w:p>
        </w:tc>
      </w:tr>
      <w:tr w:rsidR="00A340F2" w14:paraId="2F8242D8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81E310E8A49B47D3AE572EF242AF9BD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2C4442DD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51C5E22A" w14:textId="42136172" w:rsidR="00A340F2" w:rsidRDefault="00D0679F" w:rsidP="002F5404">
            <w:pPr>
              <w:jc w:val="right"/>
            </w:pPr>
            <w:r>
              <w:t>$12.40</w:t>
            </w:r>
          </w:p>
        </w:tc>
      </w:tr>
      <w:tr w:rsidR="00A340F2" w14:paraId="5786A93A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973F8E6CAA644A24BE5CAAD52FB1CB3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34B2D4A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6153B09" w14:textId="5B26E9FC" w:rsidR="00A340F2" w:rsidRDefault="00D0679F" w:rsidP="002F5404">
            <w:pPr>
              <w:jc w:val="right"/>
            </w:pPr>
            <w:r>
              <w:t>$136.40</w:t>
            </w:r>
          </w:p>
        </w:tc>
      </w:tr>
    </w:tbl>
    <w:p w14:paraId="6416F18E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B9C07" w14:textId="77777777" w:rsidR="00276394" w:rsidRDefault="00276394">
      <w:pPr>
        <w:spacing w:line="240" w:lineRule="auto"/>
      </w:pPr>
      <w:r>
        <w:separator/>
      </w:r>
    </w:p>
    <w:p w14:paraId="0C1DA9EA" w14:textId="77777777" w:rsidR="00276394" w:rsidRDefault="00276394"/>
  </w:endnote>
  <w:endnote w:type="continuationSeparator" w:id="0">
    <w:p w14:paraId="119AB77E" w14:textId="77777777" w:rsidR="00276394" w:rsidRDefault="00276394">
      <w:pPr>
        <w:spacing w:line="240" w:lineRule="auto"/>
      </w:pPr>
      <w:r>
        <w:continuationSeparator/>
      </w:r>
    </w:p>
    <w:p w14:paraId="777E072E" w14:textId="77777777" w:rsidR="00276394" w:rsidRDefault="002763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1521" w14:textId="77777777" w:rsidR="007201A7" w:rsidRDefault="007201A7">
    <w:pPr>
      <w:pStyle w:val="Footer"/>
    </w:pPr>
  </w:p>
  <w:p w14:paraId="451B4C15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CF9A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76EA659" wp14:editId="7AF072A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CDD34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6EA659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31CDD34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EA807" w14:textId="77777777" w:rsidR="00276394" w:rsidRDefault="00276394">
      <w:pPr>
        <w:spacing w:line="240" w:lineRule="auto"/>
      </w:pPr>
      <w:r>
        <w:separator/>
      </w:r>
    </w:p>
    <w:p w14:paraId="6EE0FDD1" w14:textId="77777777" w:rsidR="00276394" w:rsidRDefault="00276394"/>
  </w:footnote>
  <w:footnote w:type="continuationSeparator" w:id="0">
    <w:p w14:paraId="7638273D" w14:textId="77777777" w:rsidR="00276394" w:rsidRDefault="00276394">
      <w:pPr>
        <w:spacing w:line="240" w:lineRule="auto"/>
      </w:pPr>
      <w:r>
        <w:continuationSeparator/>
      </w:r>
    </w:p>
    <w:p w14:paraId="6346470B" w14:textId="77777777" w:rsidR="00276394" w:rsidRDefault="002763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975F9" w14:textId="77777777" w:rsidR="007201A7" w:rsidRDefault="007201A7"/>
  <w:p w14:paraId="7E5F9C9B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C11B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4FA79B" wp14:editId="79DDA77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6A8392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4FA79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56A8392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908753">
    <w:abstractNumId w:val="9"/>
  </w:num>
  <w:num w:numId="2" w16cid:durableId="906916330">
    <w:abstractNumId w:val="7"/>
  </w:num>
  <w:num w:numId="3" w16cid:durableId="508108514">
    <w:abstractNumId w:val="6"/>
  </w:num>
  <w:num w:numId="4" w16cid:durableId="567040141">
    <w:abstractNumId w:val="5"/>
  </w:num>
  <w:num w:numId="5" w16cid:durableId="1209992164">
    <w:abstractNumId w:val="4"/>
  </w:num>
  <w:num w:numId="6" w16cid:durableId="685907978">
    <w:abstractNumId w:val="8"/>
  </w:num>
  <w:num w:numId="7" w16cid:durableId="1446539066">
    <w:abstractNumId w:val="3"/>
  </w:num>
  <w:num w:numId="8" w16cid:durableId="1794402214">
    <w:abstractNumId w:val="2"/>
  </w:num>
  <w:num w:numId="9" w16cid:durableId="762645054">
    <w:abstractNumId w:val="1"/>
  </w:num>
  <w:num w:numId="10" w16cid:durableId="192101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AA"/>
    <w:rsid w:val="00004204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76394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83B7F"/>
    <w:rsid w:val="005A49AA"/>
    <w:rsid w:val="005E394D"/>
    <w:rsid w:val="00662DFA"/>
    <w:rsid w:val="006B4542"/>
    <w:rsid w:val="006F038A"/>
    <w:rsid w:val="0070026E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B7E68"/>
    <w:rsid w:val="009D3F3C"/>
    <w:rsid w:val="00A340F2"/>
    <w:rsid w:val="00A36725"/>
    <w:rsid w:val="00B66C63"/>
    <w:rsid w:val="00B727BE"/>
    <w:rsid w:val="00CE3710"/>
    <w:rsid w:val="00CF2287"/>
    <w:rsid w:val="00D0679F"/>
    <w:rsid w:val="00D33124"/>
    <w:rsid w:val="00D73210"/>
    <w:rsid w:val="00DA49D8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CCEC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peral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5CCB98C57045A4AAA7BE0F2AC09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60CA-7750-4FA6-86AD-4944F30F1C0D}"/>
      </w:docPartPr>
      <w:docPartBody>
        <w:p w:rsidR="00E41512" w:rsidRDefault="00E6343E">
          <w:pPr>
            <w:pStyle w:val="255CCB98C57045A4AAA7BE0F2AC093AE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9C818761F45D4DEE93CA46313705F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0D89E-33A8-4B53-A73F-FB15157E9ABF}"/>
      </w:docPartPr>
      <w:docPartBody>
        <w:p w:rsidR="00E41512" w:rsidRDefault="00E6343E">
          <w:pPr>
            <w:pStyle w:val="9C818761F45D4DEE93CA46313705F068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7A48072FECAD4EE6809365066B2E4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6E03D-6780-44B9-831B-D50FDEA39F50}"/>
      </w:docPartPr>
      <w:docPartBody>
        <w:p w:rsidR="00E41512" w:rsidRDefault="00E6343E">
          <w:pPr>
            <w:pStyle w:val="7A48072FECAD4EE6809365066B2E4B7F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DAE50ED8AFF44547A16B418D50B12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EA8C3-C8E9-4817-8AB7-08E0DE848712}"/>
      </w:docPartPr>
      <w:docPartBody>
        <w:p w:rsidR="00E41512" w:rsidRDefault="00E6343E">
          <w:pPr>
            <w:pStyle w:val="DAE50ED8AFF44547A16B418D50B12ECF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6BA1B7CD5B724A23A6A5D2389F5A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5EEAC-A4B9-4401-B95A-F67BC216BC2B}"/>
      </w:docPartPr>
      <w:docPartBody>
        <w:p w:rsidR="00E41512" w:rsidRDefault="00E6343E">
          <w:pPr>
            <w:pStyle w:val="6BA1B7CD5B724A23A6A5D2389F5AD184"/>
          </w:pPr>
          <w:r>
            <w:t>SALESPERSON</w:t>
          </w:r>
        </w:p>
      </w:docPartBody>
    </w:docPart>
    <w:docPart>
      <w:docPartPr>
        <w:name w:val="4C2C33D9DC5B48D8821A9606F459C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A01E0-A823-46BF-8DFE-61A24E0F0E59}"/>
      </w:docPartPr>
      <w:docPartBody>
        <w:p w:rsidR="00E41512" w:rsidRDefault="00E6343E">
          <w:pPr>
            <w:pStyle w:val="4C2C33D9DC5B48D8821A9606F459CE77"/>
          </w:pPr>
          <w:r>
            <w:t>Job</w:t>
          </w:r>
        </w:p>
      </w:docPartBody>
    </w:docPart>
    <w:docPart>
      <w:docPartPr>
        <w:name w:val="3C56C87DE13547E6AF0B782BB2CAC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FA15F-D19B-4CE0-96D9-A0859D1F1E9E}"/>
      </w:docPartPr>
      <w:docPartBody>
        <w:p w:rsidR="00E41512" w:rsidRDefault="00E6343E">
          <w:pPr>
            <w:pStyle w:val="3C56C87DE13547E6AF0B782BB2CAC2B3"/>
          </w:pPr>
          <w:r>
            <w:t>Payment Terms</w:t>
          </w:r>
        </w:p>
      </w:docPartBody>
    </w:docPart>
    <w:docPart>
      <w:docPartPr>
        <w:name w:val="95C5099E6B1A41BEA030818721987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D9479-ECB2-46FB-8AB6-FA13757EEF39}"/>
      </w:docPartPr>
      <w:docPartBody>
        <w:p w:rsidR="00E41512" w:rsidRDefault="00E6343E">
          <w:pPr>
            <w:pStyle w:val="95C5099E6B1A41BEA0308187219871BB"/>
          </w:pPr>
          <w:r>
            <w:t>Due date</w:t>
          </w:r>
        </w:p>
      </w:docPartBody>
    </w:docPart>
    <w:docPart>
      <w:docPartPr>
        <w:name w:val="9EB940933B0148FDB3E362636435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2C7EE-D353-483B-8A2C-5730FA3EDA78}"/>
      </w:docPartPr>
      <w:docPartBody>
        <w:p w:rsidR="00E41512" w:rsidRDefault="00E6343E">
          <w:pPr>
            <w:pStyle w:val="9EB940933B0148FDB3E362636435D2C6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4F77B980E2034016A728CEEEADEF6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4871-7160-44F4-8730-B464D9D63BD0}"/>
      </w:docPartPr>
      <w:docPartBody>
        <w:p w:rsidR="00E41512" w:rsidRDefault="00E6343E">
          <w:pPr>
            <w:pStyle w:val="4F77B980E2034016A728CEEEADEF6931"/>
          </w:pPr>
          <w:r>
            <w:t>Quantity</w:t>
          </w:r>
        </w:p>
      </w:docPartBody>
    </w:docPart>
    <w:docPart>
      <w:docPartPr>
        <w:name w:val="3E10BB9362E84700894170624DD13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549ED-E768-47F4-BFFB-4F24E1764921}"/>
      </w:docPartPr>
      <w:docPartBody>
        <w:p w:rsidR="00E41512" w:rsidRDefault="00E6343E">
          <w:pPr>
            <w:pStyle w:val="3E10BB9362E84700894170624DD13176"/>
          </w:pPr>
          <w:r>
            <w:t>Description</w:t>
          </w:r>
        </w:p>
      </w:docPartBody>
    </w:docPart>
    <w:docPart>
      <w:docPartPr>
        <w:name w:val="E8F1571244BF40658FFEA54E35B2F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2E9BB-AC0C-4034-936E-1D574A01CA10}"/>
      </w:docPartPr>
      <w:docPartBody>
        <w:p w:rsidR="00E41512" w:rsidRDefault="00E6343E">
          <w:pPr>
            <w:pStyle w:val="E8F1571244BF40658FFEA54E35B2F43C"/>
          </w:pPr>
          <w:r>
            <w:t>Unit Price</w:t>
          </w:r>
        </w:p>
      </w:docPartBody>
    </w:docPart>
    <w:docPart>
      <w:docPartPr>
        <w:name w:val="52A7E2D7695144AC8E4542BE222F4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454A5-0D4B-4CE2-B13D-E3C1010B30AB}"/>
      </w:docPartPr>
      <w:docPartBody>
        <w:p w:rsidR="00E41512" w:rsidRDefault="00E6343E">
          <w:pPr>
            <w:pStyle w:val="52A7E2D7695144AC8E4542BE222F4D41"/>
          </w:pPr>
          <w:r>
            <w:t>Line Total</w:t>
          </w:r>
        </w:p>
      </w:docPartBody>
    </w:docPart>
    <w:docPart>
      <w:docPartPr>
        <w:name w:val="7180B669B9CA42429332ECA7EBD2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38FA-82BB-4D1A-8302-F0CB88E35AAD}"/>
      </w:docPartPr>
      <w:docPartBody>
        <w:p w:rsidR="00E41512" w:rsidRDefault="00E6343E">
          <w:pPr>
            <w:pStyle w:val="7180B669B9CA42429332ECA7EBD2780A"/>
          </w:pPr>
          <w:r>
            <w:t>Product</w:t>
          </w:r>
        </w:p>
      </w:docPartBody>
    </w:docPart>
    <w:docPart>
      <w:docPartPr>
        <w:name w:val="B4CE09CD5F604FCBB0EFDEC2DB20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B664-8C5D-48F5-8FD8-22491C085843}"/>
      </w:docPartPr>
      <w:docPartBody>
        <w:p w:rsidR="00E41512" w:rsidRDefault="00E6343E">
          <w:pPr>
            <w:pStyle w:val="B4CE09CD5F604FCBB0EFDEC2DB20C1FA"/>
          </w:pPr>
          <w:r>
            <w:t>Product description</w:t>
          </w:r>
        </w:p>
      </w:docPartBody>
    </w:docPart>
    <w:docPart>
      <w:docPartPr>
        <w:name w:val="DFE06AF6915D4ADB8CD5F4CAE2E29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F929E-0CF5-4223-90FB-006D1B42CABB}"/>
      </w:docPartPr>
      <w:docPartBody>
        <w:p w:rsidR="00E41512" w:rsidRDefault="00E6343E">
          <w:pPr>
            <w:pStyle w:val="DFE06AF6915D4ADB8CD5F4CAE2E294B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A1DFF9CDCF6421AB9228BCE1A02E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A7FE7-90B3-43FD-A308-9E6A461C18E7}"/>
      </w:docPartPr>
      <w:docPartBody>
        <w:p w:rsidR="00E41512" w:rsidRDefault="00E6343E">
          <w:pPr>
            <w:pStyle w:val="5A1DFF9CDCF6421AB9228BCE1A02EE4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58D3C6E30D142A6A98CBC9E009D5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851C-2D1B-432F-8923-EE1F8B0B38D8}"/>
      </w:docPartPr>
      <w:docPartBody>
        <w:p w:rsidR="00E41512" w:rsidRDefault="00E6343E">
          <w:pPr>
            <w:pStyle w:val="F58D3C6E30D142A6A98CBC9E009D5BC8"/>
          </w:pPr>
          <w:r>
            <w:t>Product</w:t>
          </w:r>
        </w:p>
      </w:docPartBody>
    </w:docPart>
    <w:docPart>
      <w:docPartPr>
        <w:name w:val="185AF986B6774118902665DBECCD3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A2468-FF71-40A2-8D9F-F06FC85E90BA}"/>
      </w:docPartPr>
      <w:docPartBody>
        <w:p w:rsidR="00E41512" w:rsidRDefault="00E6343E">
          <w:pPr>
            <w:pStyle w:val="185AF986B6774118902665DBECCD3310"/>
          </w:pPr>
          <w:r>
            <w:t>Product description</w:t>
          </w:r>
        </w:p>
      </w:docPartBody>
    </w:docPart>
    <w:docPart>
      <w:docPartPr>
        <w:name w:val="75D89227464F46A2B5D850744568C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7BA3F-95C5-4FAE-B7C8-76B9F280EB7D}"/>
      </w:docPartPr>
      <w:docPartBody>
        <w:p w:rsidR="00E41512" w:rsidRDefault="00E6343E">
          <w:pPr>
            <w:pStyle w:val="75D89227464F46A2B5D850744568C93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9F247D53B0B418B98A0102DDA8CE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9121-8222-4FAC-B8E1-3FBBC5F70F8A}"/>
      </w:docPartPr>
      <w:docPartBody>
        <w:p w:rsidR="00E41512" w:rsidRDefault="00E6343E">
          <w:pPr>
            <w:pStyle w:val="C9F247D53B0B418B98A0102DDA8CEE8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2B8E6F92E2B4822AA0D4025D7CCE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05A40-A947-4ACB-B30A-AACBC8F4F066}"/>
      </w:docPartPr>
      <w:docPartBody>
        <w:p w:rsidR="00E41512" w:rsidRDefault="00E6343E">
          <w:pPr>
            <w:pStyle w:val="92B8E6F92E2B4822AA0D4025D7CCE510"/>
          </w:pPr>
          <w:r>
            <w:t>Product</w:t>
          </w:r>
        </w:p>
      </w:docPartBody>
    </w:docPart>
    <w:docPart>
      <w:docPartPr>
        <w:name w:val="CC4FA39C159D4271A68ABA10948AF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FA104-0EF9-4DED-BCDF-3379BACEDB9F}"/>
      </w:docPartPr>
      <w:docPartBody>
        <w:p w:rsidR="00E41512" w:rsidRDefault="00E6343E">
          <w:pPr>
            <w:pStyle w:val="CC4FA39C159D4271A68ABA10948AF679"/>
          </w:pPr>
          <w:r>
            <w:t>Product description</w:t>
          </w:r>
        </w:p>
      </w:docPartBody>
    </w:docPart>
    <w:docPart>
      <w:docPartPr>
        <w:name w:val="96DA9A07622E47FDB22C6418FE36E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DA7CC-3E0D-41D6-A33A-9E57DD956E96}"/>
      </w:docPartPr>
      <w:docPartBody>
        <w:p w:rsidR="00E41512" w:rsidRDefault="00E6343E">
          <w:pPr>
            <w:pStyle w:val="96DA9A07622E47FDB22C6418FE36E49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1581401A02D4E4C96B7D6A7C797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F96C7-9E19-47A1-BEB5-5B31738DF09C}"/>
      </w:docPartPr>
      <w:docPartBody>
        <w:p w:rsidR="00E41512" w:rsidRDefault="00E6343E">
          <w:pPr>
            <w:pStyle w:val="E1581401A02D4E4C96B7D6A7C7974E1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1077A0E8FA04B3FAB6A3F86A6C3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7DF9-CBD0-47FD-B679-F7F02D06E8D8}"/>
      </w:docPartPr>
      <w:docPartBody>
        <w:p w:rsidR="00E41512" w:rsidRDefault="00E6343E">
          <w:pPr>
            <w:pStyle w:val="81077A0E8FA04B3FAB6A3F86A6C35285"/>
          </w:pPr>
          <w:r>
            <w:t>Product</w:t>
          </w:r>
        </w:p>
      </w:docPartBody>
    </w:docPart>
    <w:docPart>
      <w:docPartPr>
        <w:name w:val="7DA8209C89164CA99739D30AEF06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7571-8898-4665-9192-F541753833BD}"/>
      </w:docPartPr>
      <w:docPartBody>
        <w:p w:rsidR="00E41512" w:rsidRDefault="00E6343E">
          <w:pPr>
            <w:pStyle w:val="7DA8209C89164CA99739D30AEF0676F7"/>
          </w:pPr>
          <w:r>
            <w:t>Product description</w:t>
          </w:r>
        </w:p>
      </w:docPartBody>
    </w:docPart>
    <w:docPart>
      <w:docPartPr>
        <w:name w:val="6B034F4B30B34DEB9ACB80D8BDC93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163FB-B4CD-4D16-89AA-E14A7C329EBB}"/>
      </w:docPartPr>
      <w:docPartBody>
        <w:p w:rsidR="00E41512" w:rsidRDefault="00E6343E">
          <w:pPr>
            <w:pStyle w:val="6B034F4B30B34DEB9ACB80D8BDC9387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9319D4EA9CA4E93943EB7027CEC8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04C9-4AA6-4DBC-A37B-4B0E8A860E0B}"/>
      </w:docPartPr>
      <w:docPartBody>
        <w:p w:rsidR="00E41512" w:rsidRDefault="00E6343E">
          <w:pPr>
            <w:pStyle w:val="49319D4EA9CA4E93943EB7027CEC8D7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B92D562B3A34F14A350B037A7963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27301-22E6-402A-9617-68FD25B87352}"/>
      </w:docPartPr>
      <w:docPartBody>
        <w:p w:rsidR="00E41512" w:rsidRDefault="00E6343E">
          <w:pPr>
            <w:pStyle w:val="8B92D562B3A34F14A350B037A7963598"/>
          </w:pPr>
          <w:r>
            <w:rPr>
              <w:sz w:val="24"/>
            </w:rPr>
            <w:t>Subtotal</w:t>
          </w:r>
        </w:p>
      </w:docPartBody>
    </w:docPart>
    <w:docPart>
      <w:docPartPr>
        <w:name w:val="81E310E8A49B47D3AE572EF242AF9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C8D5E-E042-4E11-8EE6-648CA71B8657}"/>
      </w:docPartPr>
      <w:docPartBody>
        <w:p w:rsidR="00E41512" w:rsidRDefault="00E6343E">
          <w:pPr>
            <w:pStyle w:val="81E310E8A49B47D3AE572EF242AF9BD0"/>
          </w:pPr>
          <w:r>
            <w:rPr>
              <w:sz w:val="24"/>
            </w:rPr>
            <w:t>Sales Tax</w:t>
          </w:r>
        </w:p>
      </w:docPartBody>
    </w:docPart>
    <w:docPart>
      <w:docPartPr>
        <w:name w:val="973F8E6CAA644A24BE5CAAD52FB1C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DC623-F8B7-44EB-9FAE-49B6E7CCFE20}"/>
      </w:docPartPr>
      <w:docPartBody>
        <w:p w:rsidR="00E41512" w:rsidRDefault="00E6343E">
          <w:pPr>
            <w:pStyle w:val="973F8E6CAA644A24BE5CAAD52FB1CB30"/>
          </w:pPr>
          <w:r>
            <w:rPr>
              <w:sz w:val="24"/>
            </w:rPr>
            <w:t>Total</w:t>
          </w:r>
        </w:p>
      </w:docPartBody>
    </w:docPart>
    <w:docPart>
      <w:docPartPr>
        <w:name w:val="AA64230A911D476498566F634248C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232C3-C828-4205-B6B9-FFAC98BAB843}"/>
      </w:docPartPr>
      <w:docPartBody>
        <w:p w:rsidR="00E41512" w:rsidRDefault="00EB36EA" w:rsidP="00EB36EA">
          <w:pPr>
            <w:pStyle w:val="AA64230A911D476498566F634248CBFA"/>
          </w:pPr>
          <w:r>
            <w:t>Product</w:t>
          </w:r>
        </w:p>
      </w:docPartBody>
    </w:docPart>
    <w:docPart>
      <w:docPartPr>
        <w:name w:val="57A448D785FE49EA95872FBFFEE4D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6C781-423C-42F8-9DDC-776D587BEBAF}"/>
      </w:docPartPr>
      <w:docPartBody>
        <w:p w:rsidR="00E41512" w:rsidRDefault="00EB36EA" w:rsidP="00EB36EA">
          <w:pPr>
            <w:pStyle w:val="57A448D785FE49EA95872FBFFEE4D7FE"/>
          </w:pPr>
          <w:r>
            <w:t>Product description</w:t>
          </w:r>
        </w:p>
      </w:docPartBody>
    </w:docPart>
    <w:docPart>
      <w:docPartPr>
        <w:name w:val="11D0A82FBF734913A04AE03ADD998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BEECA-D8E9-49B1-8795-1A7C117F1FFE}"/>
      </w:docPartPr>
      <w:docPartBody>
        <w:p w:rsidR="00E41512" w:rsidRDefault="00EB36EA" w:rsidP="00EB36EA">
          <w:pPr>
            <w:pStyle w:val="11D0A82FBF734913A04AE03ADD998C0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C118778008D426EB034600E2CB4B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6FD6E-065D-4F58-8FE3-36340758D3EF}"/>
      </w:docPartPr>
      <w:docPartBody>
        <w:p w:rsidR="00E41512" w:rsidRDefault="00EB36EA" w:rsidP="00EB36EA">
          <w:pPr>
            <w:pStyle w:val="0C118778008D426EB034600E2CB4BBB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975A395390841458094BF28E7BCA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06114-7ACB-4C01-887B-7A10579803FD}"/>
      </w:docPartPr>
      <w:docPartBody>
        <w:p w:rsidR="00E41512" w:rsidRDefault="00EB36EA" w:rsidP="00EB36EA">
          <w:pPr>
            <w:pStyle w:val="9975A395390841458094BF28E7BCAC4F"/>
          </w:pPr>
          <w:r>
            <w:t>Product</w:t>
          </w:r>
        </w:p>
      </w:docPartBody>
    </w:docPart>
    <w:docPart>
      <w:docPartPr>
        <w:name w:val="44BADC2810524A0FB10846C32F3DE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01B2A-19D9-47F6-A1C0-2684CA606D56}"/>
      </w:docPartPr>
      <w:docPartBody>
        <w:p w:rsidR="00E41512" w:rsidRDefault="00EB36EA" w:rsidP="00EB36EA">
          <w:pPr>
            <w:pStyle w:val="44BADC2810524A0FB10846C32F3DEEE9"/>
          </w:pPr>
          <w:r>
            <w:t>Product description</w:t>
          </w:r>
        </w:p>
      </w:docPartBody>
    </w:docPart>
    <w:docPart>
      <w:docPartPr>
        <w:name w:val="DC5E82F4494D4DF99C48706B40F7D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E840D-7D40-4A4B-877B-E79AB78C8A13}"/>
      </w:docPartPr>
      <w:docPartBody>
        <w:p w:rsidR="00E41512" w:rsidRDefault="00EB36EA" w:rsidP="00EB36EA">
          <w:pPr>
            <w:pStyle w:val="DC5E82F4494D4DF99C48706B40F7D44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2B35AA739544991BFA9C96D31FD3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51FA7-FDA0-4F72-88F0-CD44C7285DB0}"/>
      </w:docPartPr>
      <w:docPartBody>
        <w:p w:rsidR="00E41512" w:rsidRDefault="00EB36EA" w:rsidP="00EB36EA">
          <w:pPr>
            <w:pStyle w:val="42B35AA739544991BFA9C96D31FD33E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5553DDD77694D23BFCA9C91B6BAA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66E71-F114-4C2D-AADF-A52C7A935F08}"/>
      </w:docPartPr>
      <w:docPartBody>
        <w:p w:rsidR="00E41512" w:rsidRDefault="00EB36EA" w:rsidP="00EB36EA">
          <w:pPr>
            <w:pStyle w:val="35553DDD77694D23BFCA9C91B6BAAAB1"/>
          </w:pPr>
          <w:r>
            <w:t>Product</w:t>
          </w:r>
        </w:p>
      </w:docPartBody>
    </w:docPart>
    <w:docPart>
      <w:docPartPr>
        <w:name w:val="7FD1C62F96134876AD4B11692F026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3CD2F-C430-47CA-B0BF-14145BFB980A}"/>
      </w:docPartPr>
      <w:docPartBody>
        <w:p w:rsidR="00E41512" w:rsidRDefault="00EB36EA" w:rsidP="00EB36EA">
          <w:pPr>
            <w:pStyle w:val="7FD1C62F96134876AD4B11692F0266FF"/>
          </w:pPr>
          <w:r>
            <w:t>Product description</w:t>
          </w:r>
        </w:p>
      </w:docPartBody>
    </w:docPart>
    <w:docPart>
      <w:docPartPr>
        <w:name w:val="7D8D0405575B457B90B2385B0162E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B1629-E4D9-462E-BAC3-7644C46139E4}"/>
      </w:docPartPr>
      <w:docPartBody>
        <w:p w:rsidR="00E41512" w:rsidRDefault="00EB36EA" w:rsidP="00EB36EA">
          <w:pPr>
            <w:pStyle w:val="7D8D0405575B457B90B2385B0162EC7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302A78AC8C7428C86764A0094358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084E2-E757-4EB6-8457-B8B46ADACF43}"/>
      </w:docPartPr>
      <w:docPartBody>
        <w:p w:rsidR="00E41512" w:rsidRDefault="00EB36EA" w:rsidP="00EB36EA">
          <w:pPr>
            <w:pStyle w:val="E302A78AC8C7428C86764A0094358DD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3C5A1B5D4B748FE9801436F50693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AC821-A796-4339-A5A8-A551C43BBC8C}"/>
      </w:docPartPr>
      <w:docPartBody>
        <w:p w:rsidR="00E41512" w:rsidRDefault="00EB36EA" w:rsidP="00EB36EA">
          <w:pPr>
            <w:pStyle w:val="23C5A1B5D4B748FE9801436F506931AC"/>
          </w:pPr>
          <w:r>
            <w:t>Product</w:t>
          </w:r>
        </w:p>
      </w:docPartBody>
    </w:docPart>
    <w:docPart>
      <w:docPartPr>
        <w:name w:val="868A8959682C4640AE01187589D75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15094-1F89-4404-885B-94E33EC2C9A7}"/>
      </w:docPartPr>
      <w:docPartBody>
        <w:p w:rsidR="00E41512" w:rsidRDefault="00EB36EA" w:rsidP="00EB36EA">
          <w:pPr>
            <w:pStyle w:val="868A8959682C4640AE01187589D75AC9"/>
          </w:pPr>
          <w:r>
            <w:t>Product description</w:t>
          </w:r>
        </w:p>
      </w:docPartBody>
    </w:docPart>
    <w:docPart>
      <w:docPartPr>
        <w:name w:val="7A13F38F807041048DB584F2954CF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B6BF-FA85-45E1-B692-C824CE8A4950}"/>
      </w:docPartPr>
      <w:docPartBody>
        <w:p w:rsidR="00E41512" w:rsidRDefault="00EB36EA" w:rsidP="00EB36EA">
          <w:pPr>
            <w:pStyle w:val="7A13F38F807041048DB584F2954CF88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0182A4E1E14640CBBE36A4CD44239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5A7D6-A303-487B-B7F5-D3446B86AD80}"/>
      </w:docPartPr>
      <w:docPartBody>
        <w:p w:rsidR="00E41512" w:rsidRDefault="00EB36EA" w:rsidP="00EB36EA">
          <w:pPr>
            <w:pStyle w:val="0182A4E1E14640CBBE36A4CD4423978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5CC1B8B9B9741458FF11D7F4C57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B2EE0-6CF2-415F-A33B-F6F8E49F4818}"/>
      </w:docPartPr>
      <w:docPartBody>
        <w:p w:rsidR="00E41512" w:rsidRDefault="00EB36EA" w:rsidP="00EB36EA">
          <w:pPr>
            <w:pStyle w:val="65CC1B8B9B9741458FF11D7F4C573DD6"/>
          </w:pPr>
          <w:r>
            <w:t>Product</w:t>
          </w:r>
        </w:p>
      </w:docPartBody>
    </w:docPart>
    <w:docPart>
      <w:docPartPr>
        <w:name w:val="AC124766C088413781000430F05C4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4017C-C4C2-4B7B-B007-3DC12F48897A}"/>
      </w:docPartPr>
      <w:docPartBody>
        <w:p w:rsidR="00E41512" w:rsidRDefault="00EB36EA" w:rsidP="00EB36EA">
          <w:pPr>
            <w:pStyle w:val="AC124766C088413781000430F05C4F49"/>
          </w:pPr>
          <w:r>
            <w:t>Product description</w:t>
          </w:r>
        </w:p>
      </w:docPartBody>
    </w:docPart>
    <w:docPart>
      <w:docPartPr>
        <w:name w:val="FF5DDE6915F545309B407D12F8419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E4FD8-DBA6-4DD1-9750-D1EC6D052C79}"/>
      </w:docPartPr>
      <w:docPartBody>
        <w:p w:rsidR="00E41512" w:rsidRDefault="00EB36EA" w:rsidP="00EB36EA">
          <w:pPr>
            <w:pStyle w:val="FF5DDE6915F545309B407D12F841997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709DAF9C9644DE7802BAA2E1F842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43481-4A47-4E50-A2B6-81ABF5E00CB0}"/>
      </w:docPartPr>
      <w:docPartBody>
        <w:p w:rsidR="00E41512" w:rsidRDefault="00EB36EA" w:rsidP="00EB36EA">
          <w:pPr>
            <w:pStyle w:val="3709DAF9C9644DE7802BAA2E1F842F3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504017B899C4BF783699E0D96F78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336BB-07B8-48DF-8F4E-E50AC86D077E}"/>
      </w:docPartPr>
      <w:docPartBody>
        <w:p w:rsidR="00E41512" w:rsidRDefault="00EB36EA" w:rsidP="00EB36EA">
          <w:pPr>
            <w:pStyle w:val="C504017B899C4BF783699E0D96F782E0"/>
          </w:pPr>
          <w:r>
            <w:t>Product</w:t>
          </w:r>
        </w:p>
      </w:docPartBody>
    </w:docPart>
    <w:docPart>
      <w:docPartPr>
        <w:name w:val="32EB6BB5503F498BB2326F94A0722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20FB8-9E5E-4A2F-B255-18BC66A51487}"/>
      </w:docPartPr>
      <w:docPartBody>
        <w:p w:rsidR="00E41512" w:rsidRDefault="00EB36EA" w:rsidP="00EB36EA">
          <w:pPr>
            <w:pStyle w:val="32EB6BB5503F498BB2326F94A07222A5"/>
          </w:pPr>
          <w:r>
            <w:t>Product description</w:t>
          </w:r>
        </w:p>
      </w:docPartBody>
    </w:docPart>
    <w:docPart>
      <w:docPartPr>
        <w:name w:val="02452B4CE9CF46098D4EE7AA68C97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05740-A0C7-4FE8-8DF9-E4B3D180DBE1}"/>
      </w:docPartPr>
      <w:docPartBody>
        <w:p w:rsidR="00E41512" w:rsidRDefault="00EB36EA" w:rsidP="00EB36EA">
          <w:pPr>
            <w:pStyle w:val="02452B4CE9CF46098D4EE7AA68C97B1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DF667C761D743D0B2612CD27C65E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900EB-9D08-4ACE-A59A-A11610DBE437}"/>
      </w:docPartPr>
      <w:docPartBody>
        <w:p w:rsidR="00E41512" w:rsidRDefault="00EB36EA" w:rsidP="00EB36EA">
          <w:pPr>
            <w:pStyle w:val="ADF667C761D743D0B2612CD27C65EDD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04A675AEEB2451CAD6764F1E06C7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D0136-5E19-4D30-AD73-F1632E3AC178}"/>
      </w:docPartPr>
      <w:docPartBody>
        <w:p w:rsidR="00E41512" w:rsidRDefault="00EB36EA" w:rsidP="00EB36EA">
          <w:pPr>
            <w:pStyle w:val="804A675AEEB2451CAD6764F1E06C741E"/>
          </w:pPr>
          <w:r>
            <w:t>Product</w:t>
          </w:r>
        </w:p>
      </w:docPartBody>
    </w:docPart>
    <w:docPart>
      <w:docPartPr>
        <w:name w:val="AD8BF900CC104C2192BA057297CE2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9F286-A339-4407-84EE-D99164C3EF4E}"/>
      </w:docPartPr>
      <w:docPartBody>
        <w:p w:rsidR="00E41512" w:rsidRDefault="00EB36EA" w:rsidP="00EB36EA">
          <w:pPr>
            <w:pStyle w:val="AD8BF900CC104C2192BA057297CE293E"/>
          </w:pPr>
          <w:r>
            <w:t>Product description</w:t>
          </w:r>
        </w:p>
      </w:docPartBody>
    </w:docPart>
    <w:docPart>
      <w:docPartPr>
        <w:name w:val="D396F37250CC4B1EADDE26E733B69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491B3-0714-40F3-86CD-B49869FC57A4}"/>
      </w:docPartPr>
      <w:docPartBody>
        <w:p w:rsidR="00E41512" w:rsidRDefault="00EB36EA" w:rsidP="00EB36EA">
          <w:pPr>
            <w:pStyle w:val="D396F37250CC4B1EADDE26E733B69DB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32D3A7CC8DC24882AA8DDBD2FAD5E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B84E5-3FE7-4E81-9E27-3B88934BB38C}"/>
      </w:docPartPr>
      <w:docPartBody>
        <w:p w:rsidR="00E41512" w:rsidRDefault="00EB36EA" w:rsidP="00EB36EA">
          <w:pPr>
            <w:pStyle w:val="32D3A7CC8DC24882AA8DDBD2FAD5EAD1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B3E27603C1249769C454A0E6828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26B4F-66A5-45E9-9AD6-4E733E680320}"/>
      </w:docPartPr>
      <w:docPartBody>
        <w:p w:rsidR="00E41512" w:rsidRDefault="00EB36EA" w:rsidP="00EB36EA">
          <w:pPr>
            <w:pStyle w:val="7B3E27603C1249769C454A0E6828F5D3"/>
          </w:pPr>
          <w:r>
            <w:t>Product</w:t>
          </w:r>
        </w:p>
      </w:docPartBody>
    </w:docPart>
    <w:docPart>
      <w:docPartPr>
        <w:name w:val="B5B6179C146849A0B541CE5F26203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31AAA-ABBF-41DD-BF10-A3CFE9569120}"/>
      </w:docPartPr>
      <w:docPartBody>
        <w:p w:rsidR="00E41512" w:rsidRDefault="00EB36EA" w:rsidP="00EB36EA">
          <w:pPr>
            <w:pStyle w:val="B5B6179C146849A0B541CE5F26203E60"/>
          </w:pPr>
          <w:r>
            <w:t>Product description</w:t>
          </w:r>
        </w:p>
      </w:docPartBody>
    </w:docPart>
    <w:docPart>
      <w:docPartPr>
        <w:name w:val="0088AEA189A64BEF8992CCFB52210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8C918-7185-4A39-9FF3-B743AFF5B4D8}"/>
      </w:docPartPr>
      <w:docPartBody>
        <w:p w:rsidR="00E41512" w:rsidRDefault="00EB36EA" w:rsidP="00EB36EA">
          <w:pPr>
            <w:pStyle w:val="0088AEA189A64BEF8992CCFB5221095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B9ED9E0F6B94ED3A8A8544E79E51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E84D8-6764-4DB0-8162-64D86E55A407}"/>
      </w:docPartPr>
      <w:docPartBody>
        <w:p w:rsidR="00E41512" w:rsidRDefault="00EB36EA" w:rsidP="00EB36EA">
          <w:pPr>
            <w:pStyle w:val="DB9ED9E0F6B94ED3A8A8544E79E5150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4A2768B3E4C48619C06FC419DD3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AA09-AEFB-405B-B557-DAAFB43B6B5E}"/>
      </w:docPartPr>
      <w:docPartBody>
        <w:p w:rsidR="00E41512" w:rsidRDefault="00EB36EA" w:rsidP="00EB36EA">
          <w:pPr>
            <w:pStyle w:val="14A2768B3E4C48619C06FC419DD3219B"/>
          </w:pPr>
          <w:r>
            <w:t>Product</w:t>
          </w:r>
        </w:p>
      </w:docPartBody>
    </w:docPart>
    <w:docPart>
      <w:docPartPr>
        <w:name w:val="8FECEF6817394493A676211D23C0B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27CDD-29CB-4A9F-8C1C-09B84C6D1A92}"/>
      </w:docPartPr>
      <w:docPartBody>
        <w:p w:rsidR="00E41512" w:rsidRDefault="00EB36EA" w:rsidP="00EB36EA">
          <w:pPr>
            <w:pStyle w:val="8FECEF6817394493A676211D23C0B181"/>
          </w:pPr>
          <w:r>
            <w:t>Product description</w:t>
          </w:r>
        </w:p>
      </w:docPartBody>
    </w:docPart>
    <w:docPart>
      <w:docPartPr>
        <w:name w:val="4854735259D44C9CAE78D4C746388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FB714-FE18-4B57-B2C1-AC210DA770D2}"/>
      </w:docPartPr>
      <w:docPartBody>
        <w:p w:rsidR="00E41512" w:rsidRDefault="00EB36EA" w:rsidP="00EB36EA">
          <w:pPr>
            <w:pStyle w:val="4854735259D44C9CAE78D4C74638829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B6E4EA86E5D043BEA246477AA20D6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7DEC-868C-43FE-A3B8-58C31E6B1E8F}"/>
      </w:docPartPr>
      <w:docPartBody>
        <w:p w:rsidR="00E41512" w:rsidRDefault="00EB36EA" w:rsidP="00EB36EA">
          <w:pPr>
            <w:pStyle w:val="B6E4EA86E5D043BEA246477AA20D6C8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EC7F10F1E4442908E37B5BF0EF7C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D2AC4-716F-40CC-9C04-9EBFCAA79D0F}"/>
      </w:docPartPr>
      <w:docPartBody>
        <w:p w:rsidR="00E41512" w:rsidRDefault="00EB36EA" w:rsidP="00EB36EA">
          <w:pPr>
            <w:pStyle w:val="AEC7F10F1E4442908E37B5BF0EF7C51B"/>
          </w:pPr>
          <w:r>
            <w:t>Product</w:t>
          </w:r>
        </w:p>
      </w:docPartBody>
    </w:docPart>
    <w:docPart>
      <w:docPartPr>
        <w:name w:val="213FA58647D44823934674A8554DD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63FF6-3D40-4670-B5C0-FFAD075FAD5B}"/>
      </w:docPartPr>
      <w:docPartBody>
        <w:p w:rsidR="00E41512" w:rsidRDefault="00EB36EA" w:rsidP="00EB36EA">
          <w:pPr>
            <w:pStyle w:val="213FA58647D44823934674A8554DD6D6"/>
          </w:pPr>
          <w:r>
            <w:t>Product description</w:t>
          </w:r>
        </w:p>
      </w:docPartBody>
    </w:docPart>
    <w:docPart>
      <w:docPartPr>
        <w:name w:val="1F94DE4BE163403CB534EC331D28C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F1F06-5DBB-40E7-9874-D4A9A6FB0FED}"/>
      </w:docPartPr>
      <w:docPartBody>
        <w:p w:rsidR="00E41512" w:rsidRDefault="00EB36EA" w:rsidP="00EB36EA">
          <w:pPr>
            <w:pStyle w:val="1F94DE4BE163403CB534EC331D28C0E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4CB7C6918C247968DD07C0E04862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0E121-F339-4C5B-9DF1-2DFD423A7D7B}"/>
      </w:docPartPr>
      <w:docPartBody>
        <w:p w:rsidR="00E41512" w:rsidRDefault="00EB36EA" w:rsidP="00EB36EA">
          <w:pPr>
            <w:pStyle w:val="14CB7C6918C247968DD07C0E0486261E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71C8078972A4173B986D7504904C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76A6-A988-4E67-BF61-88652492935A}"/>
      </w:docPartPr>
      <w:docPartBody>
        <w:p w:rsidR="00E41512" w:rsidRDefault="00EB36EA" w:rsidP="00EB36EA">
          <w:pPr>
            <w:pStyle w:val="971C8078972A4173B986D7504904CE86"/>
          </w:pPr>
          <w:r>
            <w:t>Product</w:t>
          </w:r>
        </w:p>
      </w:docPartBody>
    </w:docPart>
    <w:docPart>
      <w:docPartPr>
        <w:name w:val="872B79F4A4D341F3A7E12AFC2080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CDC9A-6EF6-4F4E-AE07-EBAC1F0CD54B}"/>
      </w:docPartPr>
      <w:docPartBody>
        <w:p w:rsidR="00E41512" w:rsidRDefault="00EB36EA" w:rsidP="00EB36EA">
          <w:pPr>
            <w:pStyle w:val="872B79F4A4D341F3A7E12AFC2080AD14"/>
          </w:pPr>
          <w:r>
            <w:t>Product description</w:t>
          </w:r>
        </w:p>
      </w:docPartBody>
    </w:docPart>
    <w:docPart>
      <w:docPartPr>
        <w:name w:val="A4F4E3840591419CBA49B52C059C1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71D6-F625-4D93-95D2-647FB3FC9FBC}"/>
      </w:docPartPr>
      <w:docPartBody>
        <w:p w:rsidR="00E41512" w:rsidRDefault="00EB36EA" w:rsidP="00EB36EA">
          <w:pPr>
            <w:pStyle w:val="A4F4E3840591419CBA49B52C059C10E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83DCB1443144EC8A2F16D6F02AE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BB46-37C8-4E19-AF97-593A78DE7C82}"/>
      </w:docPartPr>
      <w:docPartBody>
        <w:p w:rsidR="00E41512" w:rsidRDefault="00EB36EA" w:rsidP="00EB36EA">
          <w:pPr>
            <w:pStyle w:val="883DCB1443144EC8A2F16D6F02AEF7A4"/>
          </w:pPr>
          <w:r>
            <w:rPr>
              <w:lang w:eastAsia="ja-JP"/>
            </w:rPr>
            <w:t>$</w:t>
          </w:r>
        </w:p>
      </w:docPartBody>
    </w:docPart>
    <w:docPart>
      <w:docPartPr>
        <w:name w:val="ABD309F8189D434E8596B114BC841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CD8C2-B75A-45A3-9060-F1F4A0878C56}"/>
      </w:docPartPr>
      <w:docPartBody>
        <w:p w:rsidR="00E41512" w:rsidRDefault="00EB36EA" w:rsidP="00EB36EA">
          <w:pPr>
            <w:pStyle w:val="ABD309F8189D434E8596B114BC841205"/>
          </w:pPr>
          <w:r>
            <w:t>Product</w:t>
          </w:r>
        </w:p>
      </w:docPartBody>
    </w:docPart>
    <w:docPart>
      <w:docPartPr>
        <w:name w:val="4704707934CF4C8B84C71499828DA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513E7-B552-415D-A8B7-BA7140217D1A}"/>
      </w:docPartPr>
      <w:docPartBody>
        <w:p w:rsidR="00E41512" w:rsidRDefault="00EB36EA" w:rsidP="00EB36EA">
          <w:pPr>
            <w:pStyle w:val="4704707934CF4C8B84C71499828DA8DB"/>
          </w:pPr>
          <w:r>
            <w:t>Product description</w:t>
          </w:r>
        </w:p>
      </w:docPartBody>
    </w:docPart>
    <w:docPart>
      <w:docPartPr>
        <w:name w:val="BE510115E3B44BD6827BBB7CD1F37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E757E-3FCE-4349-95E3-09252F86A254}"/>
      </w:docPartPr>
      <w:docPartBody>
        <w:p w:rsidR="00E41512" w:rsidRDefault="00EB36EA" w:rsidP="00EB36EA">
          <w:pPr>
            <w:pStyle w:val="BE510115E3B44BD6827BBB7CD1F376D8"/>
          </w:pPr>
          <w:r>
            <w:rPr>
              <w:lang w:eastAsia="ja-JP"/>
            </w:rPr>
            <w:t>$</w:t>
          </w:r>
        </w:p>
      </w:docPartBody>
    </w:docPart>
    <w:docPart>
      <w:docPartPr>
        <w:name w:val="E45365F7BAEC4C1A8360061CF741C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536C-842B-4A22-8E2D-CECC2EB27D7E}"/>
      </w:docPartPr>
      <w:docPartBody>
        <w:p w:rsidR="00E41512" w:rsidRDefault="00EB36EA" w:rsidP="00EB36EA">
          <w:pPr>
            <w:pStyle w:val="E45365F7BAEC4C1A8360061CF741CD67"/>
          </w:pPr>
          <w:r>
            <w:rPr>
              <w:lang w:eastAsia="ja-JP"/>
            </w:rPr>
            <w:t>$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EA"/>
    <w:rsid w:val="00457E05"/>
    <w:rsid w:val="00E41512"/>
    <w:rsid w:val="00E6343E"/>
    <w:rsid w:val="00EB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255CCB98C57045A4AAA7BE0F2AC093AE">
    <w:name w:val="255CCB98C57045A4AAA7BE0F2AC093AE"/>
  </w:style>
  <w:style w:type="paragraph" w:customStyle="1" w:styleId="9C818761F45D4DEE93CA46313705F068">
    <w:name w:val="9C818761F45D4DEE93CA46313705F068"/>
  </w:style>
  <w:style w:type="paragraph" w:customStyle="1" w:styleId="7A48072FECAD4EE6809365066B2E4B7F">
    <w:name w:val="7A48072FECAD4EE6809365066B2E4B7F"/>
  </w:style>
  <w:style w:type="paragraph" w:customStyle="1" w:styleId="DAE50ED8AFF44547A16B418D50B12ECF">
    <w:name w:val="DAE50ED8AFF44547A16B418D50B12ECF"/>
  </w:style>
  <w:style w:type="paragraph" w:customStyle="1" w:styleId="6BA1B7CD5B724A23A6A5D2389F5AD184">
    <w:name w:val="6BA1B7CD5B724A23A6A5D2389F5AD184"/>
  </w:style>
  <w:style w:type="paragraph" w:customStyle="1" w:styleId="4C2C33D9DC5B48D8821A9606F459CE77">
    <w:name w:val="4C2C33D9DC5B48D8821A9606F459CE77"/>
  </w:style>
  <w:style w:type="paragraph" w:customStyle="1" w:styleId="3C56C87DE13547E6AF0B782BB2CAC2B3">
    <w:name w:val="3C56C87DE13547E6AF0B782BB2CAC2B3"/>
  </w:style>
  <w:style w:type="paragraph" w:customStyle="1" w:styleId="95C5099E6B1A41BEA0308187219871BB">
    <w:name w:val="95C5099E6B1A41BEA0308187219871BB"/>
  </w:style>
  <w:style w:type="paragraph" w:customStyle="1" w:styleId="9EB940933B0148FDB3E362636435D2C6">
    <w:name w:val="9EB940933B0148FDB3E362636435D2C6"/>
  </w:style>
  <w:style w:type="paragraph" w:customStyle="1" w:styleId="4F77B980E2034016A728CEEEADEF6931">
    <w:name w:val="4F77B980E2034016A728CEEEADEF6931"/>
  </w:style>
  <w:style w:type="paragraph" w:customStyle="1" w:styleId="3E10BB9362E84700894170624DD13176">
    <w:name w:val="3E10BB9362E84700894170624DD13176"/>
  </w:style>
  <w:style w:type="paragraph" w:customStyle="1" w:styleId="E8F1571244BF40658FFEA54E35B2F43C">
    <w:name w:val="E8F1571244BF40658FFEA54E35B2F43C"/>
  </w:style>
  <w:style w:type="paragraph" w:customStyle="1" w:styleId="52A7E2D7695144AC8E4542BE222F4D41">
    <w:name w:val="52A7E2D7695144AC8E4542BE222F4D41"/>
  </w:style>
  <w:style w:type="paragraph" w:customStyle="1" w:styleId="7180B669B9CA42429332ECA7EBD2780A">
    <w:name w:val="7180B669B9CA42429332ECA7EBD2780A"/>
  </w:style>
  <w:style w:type="paragraph" w:customStyle="1" w:styleId="B4CE09CD5F604FCBB0EFDEC2DB20C1FA">
    <w:name w:val="B4CE09CD5F604FCBB0EFDEC2DB20C1FA"/>
  </w:style>
  <w:style w:type="paragraph" w:customStyle="1" w:styleId="DFE06AF6915D4ADB8CD5F4CAE2E294BB">
    <w:name w:val="DFE06AF6915D4ADB8CD5F4CAE2E294BB"/>
  </w:style>
  <w:style w:type="paragraph" w:customStyle="1" w:styleId="5A1DFF9CDCF6421AB9228BCE1A02EE48">
    <w:name w:val="5A1DFF9CDCF6421AB9228BCE1A02EE48"/>
  </w:style>
  <w:style w:type="paragraph" w:customStyle="1" w:styleId="F58D3C6E30D142A6A98CBC9E009D5BC8">
    <w:name w:val="F58D3C6E30D142A6A98CBC9E009D5BC8"/>
  </w:style>
  <w:style w:type="paragraph" w:customStyle="1" w:styleId="185AF986B6774118902665DBECCD3310">
    <w:name w:val="185AF986B6774118902665DBECCD3310"/>
  </w:style>
  <w:style w:type="paragraph" w:customStyle="1" w:styleId="75D89227464F46A2B5D850744568C931">
    <w:name w:val="75D89227464F46A2B5D850744568C931"/>
  </w:style>
  <w:style w:type="paragraph" w:customStyle="1" w:styleId="C9F247D53B0B418B98A0102DDA8CEE86">
    <w:name w:val="C9F247D53B0B418B98A0102DDA8CEE86"/>
  </w:style>
  <w:style w:type="paragraph" w:customStyle="1" w:styleId="92B8E6F92E2B4822AA0D4025D7CCE510">
    <w:name w:val="92B8E6F92E2B4822AA0D4025D7CCE510"/>
  </w:style>
  <w:style w:type="paragraph" w:customStyle="1" w:styleId="CC4FA39C159D4271A68ABA10948AF679">
    <w:name w:val="CC4FA39C159D4271A68ABA10948AF679"/>
  </w:style>
  <w:style w:type="paragraph" w:customStyle="1" w:styleId="96DA9A07622E47FDB22C6418FE36E493">
    <w:name w:val="96DA9A07622E47FDB22C6418FE36E493"/>
  </w:style>
  <w:style w:type="paragraph" w:customStyle="1" w:styleId="E1581401A02D4E4C96B7D6A7C7974E18">
    <w:name w:val="E1581401A02D4E4C96B7D6A7C7974E18"/>
  </w:style>
  <w:style w:type="paragraph" w:customStyle="1" w:styleId="81077A0E8FA04B3FAB6A3F86A6C35285">
    <w:name w:val="81077A0E8FA04B3FAB6A3F86A6C35285"/>
  </w:style>
  <w:style w:type="paragraph" w:customStyle="1" w:styleId="7DA8209C89164CA99739D30AEF0676F7">
    <w:name w:val="7DA8209C89164CA99739D30AEF0676F7"/>
  </w:style>
  <w:style w:type="paragraph" w:customStyle="1" w:styleId="6B034F4B30B34DEB9ACB80D8BDC9387E">
    <w:name w:val="6B034F4B30B34DEB9ACB80D8BDC9387E"/>
  </w:style>
  <w:style w:type="paragraph" w:customStyle="1" w:styleId="49319D4EA9CA4E93943EB7027CEC8D7D">
    <w:name w:val="49319D4EA9CA4E93943EB7027CEC8D7D"/>
  </w:style>
  <w:style w:type="paragraph" w:customStyle="1" w:styleId="8B92D562B3A34F14A350B037A7963598">
    <w:name w:val="8B92D562B3A34F14A350B037A7963598"/>
  </w:style>
  <w:style w:type="paragraph" w:customStyle="1" w:styleId="81E310E8A49B47D3AE572EF242AF9BD0">
    <w:name w:val="81E310E8A49B47D3AE572EF242AF9BD0"/>
  </w:style>
  <w:style w:type="paragraph" w:customStyle="1" w:styleId="973F8E6CAA644A24BE5CAAD52FB1CB30">
    <w:name w:val="973F8E6CAA644A24BE5CAAD52FB1CB30"/>
  </w:style>
  <w:style w:type="paragraph" w:customStyle="1" w:styleId="AA64230A911D476498566F634248CBFA">
    <w:name w:val="AA64230A911D476498566F634248CBFA"/>
    <w:rsid w:val="00EB36EA"/>
  </w:style>
  <w:style w:type="paragraph" w:customStyle="1" w:styleId="57A448D785FE49EA95872FBFFEE4D7FE">
    <w:name w:val="57A448D785FE49EA95872FBFFEE4D7FE"/>
    <w:rsid w:val="00EB36EA"/>
  </w:style>
  <w:style w:type="paragraph" w:customStyle="1" w:styleId="11D0A82FBF734913A04AE03ADD998C09">
    <w:name w:val="11D0A82FBF734913A04AE03ADD998C09"/>
    <w:rsid w:val="00EB36EA"/>
  </w:style>
  <w:style w:type="paragraph" w:customStyle="1" w:styleId="0C118778008D426EB034600E2CB4BBB4">
    <w:name w:val="0C118778008D426EB034600E2CB4BBB4"/>
    <w:rsid w:val="00EB36EA"/>
  </w:style>
  <w:style w:type="paragraph" w:customStyle="1" w:styleId="9975A395390841458094BF28E7BCAC4F">
    <w:name w:val="9975A395390841458094BF28E7BCAC4F"/>
    <w:rsid w:val="00EB36EA"/>
  </w:style>
  <w:style w:type="paragraph" w:customStyle="1" w:styleId="44BADC2810524A0FB10846C32F3DEEE9">
    <w:name w:val="44BADC2810524A0FB10846C32F3DEEE9"/>
    <w:rsid w:val="00EB36EA"/>
  </w:style>
  <w:style w:type="paragraph" w:customStyle="1" w:styleId="DC5E82F4494D4DF99C48706B40F7D445">
    <w:name w:val="DC5E82F4494D4DF99C48706B40F7D445"/>
    <w:rsid w:val="00EB36EA"/>
  </w:style>
  <w:style w:type="paragraph" w:customStyle="1" w:styleId="42B35AA739544991BFA9C96D31FD33E6">
    <w:name w:val="42B35AA739544991BFA9C96D31FD33E6"/>
    <w:rsid w:val="00EB36EA"/>
  </w:style>
  <w:style w:type="paragraph" w:customStyle="1" w:styleId="35553DDD77694D23BFCA9C91B6BAAAB1">
    <w:name w:val="35553DDD77694D23BFCA9C91B6BAAAB1"/>
    <w:rsid w:val="00EB36EA"/>
  </w:style>
  <w:style w:type="paragraph" w:customStyle="1" w:styleId="7FD1C62F96134876AD4B11692F0266FF">
    <w:name w:val="7FD1C62F96134876AD4B11692F0266FF"/>
    <w:rsid w:val="00EB36EA"/>
  </w:style>
  <w:style w:type="paragraph" w:customStyle="1" w:styleId="7D8D0405575B457B90B2385B0162EC77">
    <w:name w:val="7D8D0405575B457B90B2385B0162EC77"/>
    <w:rsid w:val="00EB36EA"/>
  </w:style>
  <w:style w:type="paragraph" w:customStyle="1" w:styleId="E302A78AC8C7428C86764A0094358DDB">
    <w:name w:val="E302A78AC8C7428C86764A0094358DDB"/>
    <w:rsid w:val="00EB36EA"/>
  </w:style>
  <w:style w:type="paragraph" w:customStyle="1" w:styleId="23C5A1B5D4B748FE9801436F506931AC">
    <w:name w:val="23C5A1B5D4B748FE9801436F506931AC"/>
    <w:rsid w:val="00EB36EA"/>
  </w:style>
  <w:style w:type="paragraph" w:customStyle="1" w:styleId="868A8959682C4640AE01187589D75AC9">
    <w:name w:val="868A8959682C4640AE01187589D75AC9"/>
    <w:rsid w:val="00EB36EA"/>
  </w:style>
  <w:style w:type="paragraph" w:customStyle="1" w:styleId="7A13F38F807041048DB584F2954CF887">
    <w:name w:val="7A13F38F807041048DB584F2954CF887"/>
    <w:rsid w:val="00EB36EA"/>
  </w:style>
  <w:style w:type="paragraph" w:customStyle="1" w:styleId="0182A4E1E14640CBBE36A4CD4423978A">
    <w:name w:val="0182A4E1E14640CBBE36A4CD4423978A"/>
    <w:rsid w:val="00EB36EA"/>
  </w:style>
  <w:style w:type="paragraph" w:customStyle="1" w:styleId="65CC1B8B9B9741458FF11D7F4C573DD6">
    <w:name w:val="65CC1B8B9B9741458FF11D7F4C573DD6"/>
    <w:rsid w:val="00EB36EA"/>
  </w:style>
  <w:style w:type="paragraph" w:customStyle="1" w:styleId="AC124766C088413781000430F05C4F49">
    <w:name w:val="AC124766C088413781000430F05C4F49"/>
    <w:rsid w:val="00EB36EA"/>
  </w:style>
  <w:style w:type="paragraph" w:customStyle="1" w:styleId="FF5DDE6915F545309B407D12F8419973">
    <w:name w:val="FF5DDE6915F545309B407D12F8419973"/>
    <w:rsid w:val="00EB36EA"/>
  </w:style>
  <w:style w:type="paragraph" w:customStyle="1" w:styleId="3709DAF9C9644DE7802BAA2E1F842F38">
    <w:name w:val="3709DAF9C9644DE7802BAA2E1F842F38"/>
    <w:rsid w:val="00EB36EA"/>
  </w:style>
  <w:style w:type="paragraph" w:customStyle="1" w:styleId="C504017B899C4BF783699E0D96F782E0">
    <w:name w:val="C504017B899C4BF783699E0D96F782E0"/>
    <w:rsid w:val="00EB36EA"/>
  </w:style>
  <w:style w:type="paragraph" w:customStyle="1" w:styleId="32EB6BB5503F498BB2326F94A07222A5">
    <w:name w:val="32EB6BB5503F498BB2326F94A07222A5"/>
    <w:rsid w:val="00EB36EA"/>
  </w:style>
  <w:style w:type="paragraph" w:customStyle="1" w:styleId="02452B4CE9CF46098D4EE7AA68C97B11">
    <w:name w:val="02452B4CE9CF46098D4EE7AA68C97B11"/>
    <w:rsid w:val="00EB36EA"/>
  </w:style>
  <w:style w:type="paragraph" w:customStyle="1" w:styleId="ADF667C761D743D0B2612CD27C65EDDE">
    <w:name w:val="ADF667C761D743D0B2612CD27C65EDDE"/>
    <w:rsid w:val="00EB36EA"/>
  </w:style>
  <w:style w:type="paragraph" w:customStyle="1" w:styleId="804A675AEEB2451CAD6764F1E06C741E">
    <w:name w:val="804A675AEEB2451CAD6764F1E06C741E"/>
    <w:rsid w:val="00EB36EA"/>
  </w:style>
  <w:style w:type="paragraph" w:customStyle="1" w:styleId="AD8BF900CC104C2192BA057297CE293E">
    <w:name w:val="AD8BF900CC104C2192BA057297CE293E"/>
    <w:rsid w:val="00EB36EA"/>
  </w:style>
  <w:style w:type="paragraph" w:customStyle="1" w:styleId="D396F37250CC4B1EADDE26E733B69DB6">
    <w:name w:val="D396F37250CC4B1EADDE26E733B69DB6"/>
    <w:rsid w:val="00EB36EA"/>
  </w:style>
  <w:style w:type="paragraph" w:customStyle="1" w:styleId="32D3A7CC8DC24882AA8DDBD2FAD5EAD1">
    <w:name w:val="32D3A7CC8DC24882AA8DDBD2FAD5EAD1"/>
    <w:rsid w:val="00EB36EA"/>
  </w:style>
  <w:style w:type="paragraph" w:customStyle="1" w:styleId="7B3E27603C1249769C454A0E6828F5D3">
    <w:name w:val="7B3E27603C1249769C454A0E6828F5D3"/>
    <w:rsid w:val="00EB36EA"/>
  </w:style>
  <w:style w:type="paragraph" w:customStyle="1" w:styleId="B5B6179C146849A0B541CE5F26203E60">
    <w:name w:val="B5B6179C146849A0B541CE5F26203E60"/>
    <w:rsid w:val="00EB36EA"/>
  </w:style>
  <w:style w:type="paragraph" w:customStyle="1" w:styleId="0088AEA189A64BEF8992CCFB5221095E">
    <w:name w:val="0088AEA189A64BEF8992CCFB5221095E"/>
    <w:rsid w:val="00EB36EA"/>
  </w:style>
  <w:style w:type="paragraph" w:customStyle="1" w:styleId="DB9ED9E0F6B94ED3A8A8544E79E51506">
    <w:name w:val="DB9ED9E0F6B94ED3A8A8544E79E51506"/>
    <w:rsid w:val="00EB36EA"/>
  </w:style>
  <w:style w:type="paragraph" w:customStyle="1" w:styleId="14A2768B3E4C48619C06FC419DD3219B">
    <w:name w:val="14A2768B3E4C48619C06FC419DD3219B"/>
    <w:rsid w:val="00EB36EA"/>
  </w:style>
  <w:style w:type="paragraph" w:customStyle="1" w:styleId="8FECEF6817394493A676211D23C0B181">
    <w:name w:val="8FECEF6817394493A676211D23C0B181"/>
    <w:rsid w:val="00EB36EA"/>
  </w:style>
  <w:style w:type="paragraph" w:customStyle="1" w:styleId="4854735259D44C9CAE78D4C74638829A">
    <w:name w:val="4854735259D44C9CAE78D4C74638829A"/>
    <w:rsid w:val="00EB36EA"/>
  </w:style>
  <w:style w:type="paragraph" w:customStyle="1" w:styleId="B6E4EA86E5D043BEA246477AA20D6C8C">
    <w:name w:val="B6E4EA86E5D043BEA246477AA20D6C8C"/>
    <w:rsid w:val="00EB36EA"/>
  </w:style>
  <w:style w:type="paragraph" w:customStyle="1" w:styleId="AEC7F10F1E4442908E37B5BF0EF7C51B">
    <w:name w:val="AEC7F10F1E4442908E37B5BF0EF7C51B"/>
    <w:rsid w:val="00EB36EA"/>
  </w:style>
  <w:style w:type="paragraph" w:customStyle="1" w:styleId="213FA58647D44823934674A8554DD6D6">
    <w:name w:val="213FA58647D44823934674A8554DD6D6"/>
    <w:rsid w:val="00EB36EA"/>
  </w:style>
  <w:style w:type="paragraph" w:customStyle="1" w:styleId="1F94DE4BE163403CB534EC331D28C0E6">
    <w:name w:val="1F94DE4BE163403CB534EC331D28C0E6"/>
    <w:rsid w:val="00EB36EA"/>
  </w:style>
  <w:style w:type="paragraph" w:customStyle="1" w:styleId="14CB7C6918C247968DD07C0E0486261E">
    <w:name w:val="14CB7C6918C247968DD07C0E0486261E"/>
    <w:rsid w:val="00EB36EA"/>
  </w:style>
  <w:style w:type="paragraph" w:customStyle="1" w:styleId="971C8078972A4173B986D7504904CE86">
    <w:name w:val="971C8078972A4173B986D7504904CE86"/>
    <w:rsid w:val="00EB36EA"/>
  </w:style>
  <w:style w:type="paragraph" w:customStyle="1" w:styleId="872B79F4A4D341F3A7E12AFC2080AD14">
    <w:name w:val="872B79F4A4D341F3A7E12AFC2080AD14"/>
    <w:rsid w:val="00EB36EA"/>
  </w:style>
  <w:style w:type="paragraph" w:customStyle="1" w:styleId="A4F4E3840591419CBA49B52C059C10E7">
    <w:name w:val="A4F4E3840591419CBA49B52C059C10E7"/>
    <w:rsid w:val="00EB36EA"/>
  </w:style>
  <w:style w:type="paragraph" w:customStyle="1" w:styleId="883DCB1443144EC8A2F16D6F02AEF7A4">
    <w:name w:val="883DCB1443144EC8A2F16D6F02AEF7A4"/>
    <w:rsid w:val="00EB36EA"/>
  </w:style>
  <w:style w:type="paragraph" w:customStyle="1" w:styleId="ABD309F8189D434E8596B114BC841205">
    <w:name w:val="ABD309F8189D434E8596B114BC841205"/>
    <w:rsid w:val="00EB36EA"/>
  </w:style>
  <w:style w:type="paragraph" w:customStyle="1" w:styleId="4704707934CF4C8B84C71499828DA8DB">
    <w:name w:val="4704707934CF4C8B84C71499828DA8DB"/>
    <w:rsid w:val="00EB36EA"/>
  </w:style>
  <w:style w:type="paragraph" w:customStyle="1" w:styleId="BE510115E3B44BD6827BBB7CD1F376D8">
    <w:name w:val="BE510115E3B44BD6827BBB7CD1F376D8"/>
    <w:rsid w:val="00EB36EA"/>
  </w:style>
  <w:style w:type="paragraph" w:customStyle="1" w:styleId="E45365F7BAEC4C1A8360061CF741CD67">
    <w:name w:val="E45365F7BAEC4C1A8360061CF741CD67"/>
    <w:rsid w:val="00EB3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2021-08-11T22:15:00Z</dcterms:created>
  <dcterms:modified xsi:type="dcterms:W3CDTF">2022-03-16T00:49:00Z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